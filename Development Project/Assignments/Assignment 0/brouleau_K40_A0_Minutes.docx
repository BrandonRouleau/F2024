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D44A2" w14:textId="0A17D41F" w:rsidR="00907FCF" w:rsidRDefault="00000000">
      <w:pPr>
        <w:pStyle w:val="Title"/>
      </w:pPr>
      <w:sdt>
        <w:sdtPr>
          <w:id w:val="745540532"/>
          <w:placeholder>
            <w:docPart w:val="160E122DB16C437FB277537B2CC13771"/>
          </w:placeholder>
          <w15:appearance w15:val="hidden"/>
        </w:sdtPr>
        <w:sdtContent>
          <w:r w:rsidR="00104633">
            <w:t>Client Projects</w:t>
          </w:r>
        </w:sdtContent>
      </w:sdt>
      <w:r w:rsidR="008B14EC">
        <w:t xml:space="preserve"> |MINUTES</w:t>
      </w:r>
    </w:p>
    <w:p w14:paraId="2B5EA02B" w14:textId="1DE5E1C4" w:rsidR="00170F6A" w:rsidRDefault="008B14EC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6DB98272EAC3454F983A0CEC99362FF8"/>
          </w:placeholder>
          <w:date w:fullDate="2024-09-08T23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770F23">
            <w:rPr>
              <w:rStyle w:val="SubtleEmphasis"/>
            </w:rPr>
            <w:t>9/8/2024 11:00 PM</w:t>
          </w:r>
        </w:sdtContent>
      </w:sdt>
      <w:r w:rsidR="00170F6A">
        <w:t xml:space="preserve"> </w:t>
      </w:r>
    </w:p>
    <w:p w14:paraId="683356A1" w14:textId="175E81E6" w:rsidR="00907FCF" w:rsidRDefault="008B14EC">
      <w:pPr>
        <w:pStyle w:val="Subtitle"/>
        <w:rPr>
          <w:rStyle w:val="SubtleEmphasis"/>
        </w:rPr>
      </w:pPr>
      <w:r>
        <w:t>Meeting location</w:t>
      </w:r>
      <w:r w:rsidR="00770F23">
        <w:t>: Heritage College B218</w:t>
      </w:r>
    </w:p>
    <w:p w14:paraId="148F437F" w14:textId="77777777" w:rsidR="00170F6A" w:rsidRDefault="00170F6A" w:rsidP="00170F6A">
      <w:pPr>
        <w:pStyle w:val="Heading1"/>
      </w:pPr>
      <w:r>
        <w:t>Attendees</w:t>
      </w:r>
    </w:p>
    <w:p w14:paraId="571D0CEB" w14:textId="77777777" w:rsidR="00170F6A" w:rsidRDefault="00170F6A">
      <w:pPr>
        <w:pStyle w:val="Sub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367E1" w14:paraId="53EDBBD4" w14:textId="77777777" w:rsidTr="00A42BD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10856C8A" w14:textId="1C50A3FD" w:rsidR="00E367E1" w:rsidRDefault="00E22DEB" w:rsidP="00770F23">
            <w:pPr>
              <w:ind w:left="0"/>
            </w:pPr>
            <w:r>
              <w:t xml:space="preserve"> </w:t>
            </w:r>
            <w:r w:rsidR="00770F23">
              <w:t xml:space="preserve">Allan </w:t>
            </w:r>
            <w:proofErr w:type="spellStart"/>
            <w:r w:rsidR="00770F23">
              <w:t>Mcdonald</w:t>
            </w:r>
            <w:proofErr w:type="spellEnd"/>
            <w:r w:rsidR="00770F23">
              <w:t xml:space="preserve"> | Product Owner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9A1A373" w14:textId="0C0104A1" w:rsidR="00E367E1" w:rsidRDefault="00E367E1" w:rsidP="00770F23">
            <w:pPr>
              <w:ind w:left="0"/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79087141" w14:textId="77777777" w:rsidR="00E367E1" w:rsidRDefault="00E367E1" w:rsidP="00E367E1"/>
        </w:tc>
      </w:tr>
      <w:tr w:rsidR="00E367E1" w14:paraId="025508BC" w14:textId="77777777" w:rsidTr="00A42BD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24B9F89" w14:textId="6C3481FA" w:rsidR="00E367E1" w:rsidRDefault="00770F23" w:rsidP="00E367E1">
            <w:r>
              <w:t>Richard Chan | Meeting Admin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0A343DB7" w14:textId="77777777" w:rsidR="00E367E1" w:rsidRDefault="00E367E1" w:rsidP="00E367E1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1303B06" w14:textId="77777777" w:rsidR="00E367E1" w:rsidRDefault="00E367E1" w:rsidP="00E367E1">
            <w:pPr>
              <w:ind w:left="0"/>
            </w:pPr>
          </w:p>
        </w:tc>
      </w:tr>
      <w:tr w:rsidR="00E23379" w14:paraId="714F4784" w14:textId="77777777" w:rsidTr="00A42BD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133CC694" w14:textId="10DA453A" w:rsidR="00E23379" w:rsidRDefault="00770F23" w:rsidP="00E23379">
            <w:r>
              <w:t>Brandon Rouleau | Developer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D9ACAAD" w14:textId="77777777" w:rsidR="00E23379" w:rsidRDefault="00E23379" w:rsidP="00E23379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565E0E16" w14:textId="77777777" w:rsidR="00E23379" w:rsidRDefault="00E23379" w:rsidP="00E23379">
            <w:pPr>
              <w:ind w:left="0"/>
            </w:pPr>
          </w:p>
        </w:tc>
      </w:tr>
      <w:tr w:rsidR="00E367E1" w14:paraId="46C6EBF0" w14:textId="77777777" w:rsidTr="00A42BD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097797E1" w14:textId="77777777" w:rsidR="00E367E1" w:rsidRDefault="00E367E1" w:rsidP="00E367E1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4C0A4F34" w14:textId="77777777" w:rsidR="00E367E1" w:rsidRDefault="00E367E1" w:rsidP="00E367E1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428D6E22" w14:textId="77777777" w:rsidR="00E367E1" w:rsidRDefault="00E367E1" w:rsidP="00E367E1">
            <w:pPr>
              <w:ind w:left="0"/>
            </w:pPr>
          </w:p>
        </w:tc>
      </w:tr>
      <w:tr w:rsidR="001B1500" w14:paraId="722DA64C" w14:textId="77777777" w:rsidTr="00A42BD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8562B01" w14:textId="77777777" w:rsidR="001B1500" w:rsidRDefault="001B1500" w:rsidP="001B1500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7CBCB6E0" w14:textId="77777777" w:rsidR="001B1500" w:rsidRDefault="001B1500" w:rsidP="001B1500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EC0B6B1" w14:textId="77777777" w:rsidR="001B1500" w:rsidRDefault="001B1500" w:rsidP="001B1500">
            <w:pPr>
              <w:ind w:left="0"/>
            </w:pPr>
          </w:p>
        </w:tc>
      </w:tr>
      <w:tr w:rsidR="001B1500" w14:paraId="2E0E6DF7" w14:textId="77777777" w:rsidTr="00A42BD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C51B781" w14:textId="77777777" w:rsidR="001B1500" w:rsidRDefault="001B1500" w:rsidP="001B1500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45F9C07B" w14:textId="77777777" w:rsidR="001B1500" w:rsidRDefault="001B1500" w:rsidP="001B1500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95A08C0" w14:textId="77777777" w:rsidR="001B1500" w:rsidRDefault="001B1500" w:rsidP="001B1500">
            <w:pPr>
              <w:ind w:left="0"/>
            </w:pPr>
          </w:p>
        </w:tc>
      </w:tr>
      <w:tr w:rsidR="001B1500" w14:paraId="1E41E9A7" w14:textId="77777777" w:rsidTr="00A42BD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A9D69C1" w14:textId="77777777" w:rsidR="001B1500" w:rsidRDefault="001B1500" w:rsidP="00770F23">
            <w:pPr>
              <w:ind w:left="0"/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03EF06D4" w14:textId="77777777" w:rsidR="001B1500" w:rsidRDefault="001B1500" w:rsidP="001B1500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03E5B448" w14:textId="77777777" w:rsidR="001B1500" w:rsidRDefault="001B1500" w:rsidP="001B1500">
            <w:pPr>
              <w:ind w:left="0"/>
            </w:pPr>
          </w:p>
        </w:tc>
      </w:tr>
    </w:tbl>
    <w:p w14:paraId="61AD67AF" w14:textId="77777777" w:rsidR="00E367E1" w:rsidRDefault="00170F6A">
      <w:pPr>
        <w:pStyle w:val="Heading1"/>
      </w:pPr>
      <w:r>
        <w:t>Invited but Did Not Attend</w:t>
      </w:r>
    </w:p>
    <w:p w14:paraId="546F915F" w14:textId="66E3A33C" w:rsidR="00170F6A" w:rsidRDefault="00170F6A" w:rsidP="00170F6A"/>
    <w:p w14:paraId="5728B976" w14:textId="77777777" w:rsidR="00170F6A" w:rsidRDefault="00170F6A" w:rsidP="00170F6A">
      <w:pPr>
        <w:pStyle w:val="Heading1"/>
      </w:pPr>
      <w:r>
        <w:t>Subject</w:t>
      </w:r>
    </w:p>
    <w:p w14:paraId="505FB670" w14:textId="53ECCB51" w:rsidR="00170F6A" w:rsidRDefault="00104633" w:rsidP="003B53E1">
      <w:r>
        <w:t>Client meeting for Development Project class</w:t>
      </w:r>
    </w:p>
    <w:p w14:paraId="02E6C6F9" w14:textId="77777777" w:rsidR="003B53E1" w:rsidRDefault="003B53E1" w:rsidP="003B53E1">
      <w:pPr>
        <w:pStyle w:val="Subtitle"/>
        <w:ind w:left="0"/>
      </w:pPr>
    </w:p>
    <w:p w14:paraId="6A6C0197" w14:textId="77777777" w:rsidR="00907FCF" w:rsidRDefault="00170F6A">
      <w:pPr>
        <w:pStyle w:val="Heading1"/>
      </w:pPr>
      <w:r>
        <w:t>Discussion</w:t>
      </w:r>
      <w:r w:rsidR="008B14EC">
        <w:t xml:space="preserve"> </w:t>
      </w:r>
      <w:r>
        <w:t>Topics</w:t>
      </w:r>
    </w:p>
    <w:p w14:paraId="3451ADEA" w14:textId="63D891CE" w:rsidR="00104633" w:rsidRDefault="00104633" w:rsidP="00104633">
      <w:r>
        <w:t xml:space="preserve">Project </w:t>
      </w:r>
      <w:r w:rsidR="00E10634">
        <w:t>1</w:t>
      </w:r>
    </w:p>
    <w:p w14:paraId="01D3FD46" w14:textId="64A8839B" w:rsidR="00104633" w:rsidRDefault="00104633" w:rsidP="00104633">
      <w:pPr>
        <w:pStyle w:val="ListParagraph"/>
        <w:numPr>
          <w:ilvl w:val="1"/>
          <w:numId w:val="11"/>
        </w:numPr>
      </w:pPr>
      <w:r>
        <w:t>Write code</w:t>
      </w:r>
    </w:p>
    <w:p w14:paraId="3CA80B98" w14:textId="7457CB37" w:rsidR="00104633" w:rsidRDefault="00104633" w:rsidP="00104633">
      <w:pPr>
        <w:pStyle w:val="ListParagraph"/>
        <w:numPr>
          <w:ilvl w:val="1"/>
          <w:numId w:val="11"/>
        </w:numPr>
      </w:pPr>
      <w:r>
        <w:t>Run test program</w:t>
      </w:r>
    </w:p>
    <w:p w14:paraId="15D1A3A9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Run code from website</w:t>
      </w:r>
    </w:p>
    <w:p w14:paraId="268041EB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Have a site</w:t>
      </w:r>
    </w:p>
    <w:p w14:paraId="216D9EB4" w14:textId="691C2610" w:rsidR="00104633" w:rsidRDefault="00104633" w:rsidP="00104633">
      <w:pPr>
        <w:pStyle w:val="ListParagraph"/>
        <w:numPr>
          <w:ilvl w:val="2"/>
          <w:numId w:val="11"/>
        </w:numPr>
      </w:pPr>
      <w:r>
        <w:t>You can see labs</w:t>
      </w:r>
    </w:p>
    <w:p w14:paraId="056E1A10" w14:textId="40E6C012" w:rsidR="00104633" w:rsidRDefault="00104633" w:rsidP="00104633">
      <w:pPr>
        <w:pStyle w:val="ListParagraph"/>
        <w:numPr>
          <w:ilvl w:val="2"/>
          <w:numId w:val="11"/>
        </w:numPr>
      </w:pPr>
      <w:r>
        <w:t>Upload files</w:t>
      </w:r>
    </w:p>
    <w:p w14:paraId="6BEA93E7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You can see if your code passes or fails test code</w:t>
      </w:r>
    </w:p>
    <w:p w14:paraId="2138F8AF" w14:textId="58523EDC" w:rsidR="00104633" w:rsidRDefault="00104633" w:rsidP="00104633">
      <w:pPr>
        <w:pStyle w:val="ListParagraph"/>
        <w:numPr>
          <w:ilvl w:val="1"/>
          <w:numId w:val="11"/>
        </w:numPr>
      </w:pPr>
      <w:r>
        <w:t xml:space="preserve">Find a way to run java, </w:t>
      </w:r>
      <w:r>
        <w:t>JavaScript</w:t>
      </w:r>
      <w:r>
        <w:t xml:space="preserve">, </w:t>
      </w:r>
      <w:r>
        <w:t>PHP</w:t>
      </w:r>
      <w:r>
        <w:t>, py</w:t>
      </w:r>
      <w:r>
        <w:t>thon</w:t>
      </w:r>
      <w:r>
        <w:t>, c#, zip file</w:t>
      </w:r>
    </w:p>
    <w:p w14:paraId="21A91D7B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Teacher will be able to see what test passed and failed</w:t>
      </w:r>
    </w:p>
    <w:p w14:paraId="6FDCAB3B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Can only use the test for the class / lab you are in</w:t>
      </w:r>
    </w:p>
    <w:p w14:paraId="7FA1F56F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Student and teacher role</w:t>
      </w:r>
    </w:p>
    <w:p w14:paraId="03519F09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Teacher can</w:t>
      </w:r>
    </w:p>
    <w:p w14:paraId="6D4ECB8C" w14:textId="352E5993" w:rsidR="00104633" w:rsidRDefault="00104633" w:rsidP="00104633">
      <w:pPr>
        <w:pStyle w:val="ListParagraph"/>
        <w:numPr>
          <w:ilvl w:val="2"/>
          <w:numId w:val="11"/>
        </w:numPr>
      </w:pPr>
      <w:r>
        <w:t>Setup course</w:t>
      </w:r>
    </w:p>
    <w:p w14:paraId="02E3AB4F" w14:textId="38FEE8F0" w:rsidR="00104633" w:rsidRDefault="00104633" w:rsidP="00104633">
      <w:pPr>
        <w:pStyle w:val="ListParagraph"/>
        <w:numPr>
          <w:ilvl w:val="2"/>
          <w:numId w:val="11"/>
        </w:numPr>
      </w:pPr>
      <w:r>
        <w:t>Setup session / instance of lab</w:t>
      </w:r>
    </w:p>
    <w:p w14:paraId="732F9A09" w14:textId="0B0CC1B8" w:rsidR="00104633" w:rsidRDefault="00104633" w:rsidP="00104633">
      <w:pPr>
        <w:pStyle w:val="ListParagraph"/>
        <w:numPr>
          <w:ilvl w:val="2"/>
          <w:numId w:val="11"/>
        </w:numPr>
      </w:pPr>
      <w:r>
        <w:t>Description</w:t>
      </w:r>
    </w:p>
    <w:p w14:paraId="04354F26" w14:textId="7F8E6976" w:rsidR="00104633" w:rsidRDefault="00104633" w:rsidP="00104633">
      <w:pPr>
        <w:pStyle w:val="ListParagraph"/>
        <w:numPr>
          <w:ilvl w:val="2"/>
          <w:numId w:val="11"/>
        </w:numPr>
      </w:pPr>
      <w:r>
        <w:lastRenderedPageBreak/>
        <w:t>Language</w:t>
      </w:r>
    </w:p>
    <w:p w14:paraId="0C2A2360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Specify parameters and their type, and output type</w:t>
      </w:r>
    </w:p>
    <w:p w14:paraId="479BC0B0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They can fill in the input parameters and expected output for each test</w:t>
      </w:r>
    </w:p>
    <w:p w14:paraId="3D3BFD39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Timeline so teacher can go back and see what they’ve already done</w:t>
      </w:r>
    </w:p>
    <w:p w14:paraId="416E5304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Can dynamically change language</w:t>
      </w:r>
    </w:p>
    <w:p w14:paraId="40739C17" w14:textId="77777777" w:rsidR="00104633" w:rsidRDefault="00104633" w:rsidP="00104633">
      <w:pPr>
        <w:pStyle w:val="ListParagraph"/>
        <w:numPr>
          <w:ilvl w:val="1"/>
          <w:numId w:val="11"/>
        </w:numPr>
      </w:pPr>
      <w:proofErr w:type="gramStart"/>
      <w:r>
        <w:t>Similar to</w:t>
      </w:r>
      <w:proofErr w:type="gramEnd"/>
      <w:r>
        <w:t xml:space="preserve"> waterloo system</w:t>
      </w:r>
    </w:p>
    <w:p w14:paraId="2E37FDD1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Big O notation</w:t>
      </w:r>
    </w:p>
    <w:p w14:paraId="3510FE23" w14:textId="68014074" w:rsidR="00104633" w:rsidRDefault="00104633" w:rsidP="00104633">
      <w:pPr>
        <w:pStyle w:val="ListParagraph"/>
        <w:numPr>
          <w:ilvl w:val="1"/>
          <w:numId w:val="11"/>
        </w:numPr>
      </w:pPr>
      <w:r>
        <w:t xml:space="preserve">How does each test case compare to everyone </w:t>
      </w:r>
      <w:r>
        <w:t>else’s</w:t>
      </w:r>
    </w:p>
    <w:p w14:paraId="67F25BEE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Teachers can improve test cases and teaching based on results</w:t>
      </w:r>
    </w:p>
    <w:p w14:paraId="57BDA3C8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Prioritize java and python</w:t>
      </w:r>
    </w:p>
    <w:p w14:paraId="21412632" w14:textId="77777777" w:rsidR="00104633" w:rsidRDefault="00104633" w:rsidP="00104633">
      <w:pPr>
        <w:pStyle w:val="ListParagraph"/>
        <w:numPr>
          <w:ilvl w:val="1"/>
          <w:numId w:val="11"/>
        </w:numPr>
      </w:pPr>
      <w:r>
        <w:t>All files no copy and paste code</w:t>
      </w:r>
    </w:p>
    <w:p w14:paraId="4B416EC8" w14:textId="77777777" w:rsidR="00104633" w:rsidRDefault="00104633" w:rsidP="00104633"/>
    <w:p w14:paraId="3795EB46" w14:textId="0F3F83C7" w:rsidR="00104633" w:rsidRDefault="00104633" w:rsidP="00104633">
      <w:r>
        <w:t>Project 2</w:t>
      </w:r>
    </w:p>
    <w:p w14:paraId="5AC50A9D" w14:textId="636BBF47" w:rsidR="00104633" w:rsidRDefault="00104633" w:rsidP="00104633">
      <w:pPr>
        <w:pStyle w:val="ListParagraph"/>
        <w:numPr>
          <w:ilvl w:val="1"/>
          <w:numId w:val="12"/>
        </w:numPr>
      </w:pPr>
      <w:r>
        <w:t>Question / puzzle that is given by the teacher</w:t>
      </w:r>
    </w:p>
    <w:p w14:paraId="54351515" w14:textId="77777777" w:rsidR="00104633" w:rsidRDefault="00104633" w:rsidP="00104633">
      <w:pPr>
        <w:pStyle w:val="ListParagraph"/>
        <w:numPr>
          <w:ilvl w:val="1"/>
          <w:numId w:val="12"/>
        </w:numPr>
      </w:pPr>
      <w:r>
        <w:t>Answer is either number or string</w:t>
      </w:r>
    </w:p>
    <w:p w14:paraId="13769DA0" w14:textId="77777777" w:rsidR="00104633" w:rsidRDefault="00104633" w:rsidP="00104633">
      <w:pPr>
        <w:pStyle w:val="ListParagraph"/>
        <w:numPr>
          <w:ilvl w:val="1"/>
          <w:numId w:val="12"/>
        </w:numPr>
      </w:pPr>
      <w:r>
        <w:t>Not just one solution</w:t>
      </w:r>
    </w:p>
    <w:p w14:paraId="4889B22E" w14:textId="77777777" w:rsidR="00104633" w:rsidRDefault="00104633" w:rsidP="00104633">
      <w:pPr>
        <w:pStyle w:val="ListParagraph"/>
        <w:numPr>
          <w:ilvl w:val="1"/>
          <w:numId w:val="12"/>
        </w:numPr>
      </w:pPr>
      <w:r>
        <w:t>Multiple languages</w:t>
      </w:r>
    </w:p>
    <w:p w14:paraId="65856B3F" w14:textId="5D4A4287" w:rsidR="00104633" w:rsidRDefault="00104633" w:rsidP="00104633">
      <w:pPr>
        <w:pStyle w:val="ListParagraph"/>
        <w:numPr>
          <w:ilvl w:val="1"/>
          <w:numId w:val="12"/>
        </w:numPr>
      </w:pPr>
      <w:r>
        <w:t xml:space="preserve">If answer is </w:t>
      </w:r>
      <w:r>
        <w:t>right,</w:t>
      </w:r>
      <w:r>
        <w:t xml:space="preserve"> it tells you</w:t>
      </w:r>
    </w:p>
    <w:p w14:paraId="4DDDA0A5" w14:textId="736AD7B7" w:rsidR="00104633" w:rsidRDefault="00104633" w:rsidP="00104633">
      <w:pPr>
        <w:pStyle w:val="ListParagraph"/>
        <w:numPr>
          <w:ilvl w:val="1"/>
          <w:numId w:val="12"/>
        </w:numPr>
      </w:pPr>
      <w:r>
        <w:t xml:space="preserve">If answer is </w:t>
      </w:r>
      <w:r>
        <w:t>wrong,</w:t>
      </w:r>
      <w:r>
        <w:t xml:space="preserve"> you get to try again</w:t>
      </w:r>
    </w:p>
    <w:p w14:paraId="4A68B5A7" w14:textId="77777777" w:rsidR="00104633" w:rsidRDefault="00104633" w:rsidP="00104633">
      <w:pPr>
        <w:pStyle w:val="ListParagraph"/>
        <w:numPr>
          <w:ilvl w:val="1"/>
          <w:numId w:val="12"/>
        </w:numPr>
      </w:pPr>
      <w:r>
        <w:t>Daily problem</w:t>
      </w:r>
    </w:p>
    <w:p w14:paraId="2E0DAE19" w14:textId="77777777" w:rsidR="00104633" w:rsidRDefault="00104633" w:rsidP="00104633">
      <w:pPr>
        <w:pStyle w:val="ListParagraph"/>
        <w:numPr>
          <w:ilvl w:val="1"/>
          <w:numId w:val="12"/>
        </w:numPr>
      </w:pPr>
      <w:r>
        <w:t>Code directly in website</w:t>
      </w:r>
    </w:p>
    <w:p w14:paraId="5DDCB42C" w14:textId="5EF33D65" w:rsidR="00104633" w:rsidRDefault="00104633" w:rsidP="00104633">
      <w:pPr>
        <w:pStyle w:val="ListParagraph"/>
        <w:numPr>
          <w:ilvl w:val="1"/>
          <w:numId w:val="12"/>
        </w:numPr>
      </w:pPr>
      <w:r>
        <w:t xml:space="preserve">Website tells you if </w:t>
      </w:r>
      <w:r>
        <w:t>you’re</w:t>
      </w:r>
      <w:r>
        <w:t xml:space="preserve"> right or wrong</w:t>
      </w:r>
    </w:p>
    <w:p w14:paraId="76F8D393" w14:textId="77777777" w:rsidR="00104633" w:rsidRDefault="00104633" w:rsidP="00104633">
      <w:pPr>
        <w:pStyle w:val="ListParagraph"/>
        <w:numPr>
          <w:ilvl w:val="1"/>
          <w:numId w:val="12"/>
        </w:numPr>
      </w:pPr>
      <w:r>
        <w:t>Teacher puts problems in and puts test cases in</w:t>
      </w:r>
    </w:p>
    <w:p w14:paraId="42D99534" w14:textId="77777777" w:rsidR="00104633" w:rsidRDefault="00104633" w:rsidP="00104633">
      <w:pPr>
        <w:pStyle w:val="ListParagraph"/>
        <w:numPr>
          <w:ilvl w:val="1"/>
          <w:numId w:val="12"/>
        </w:numPr>
      </w:pPr>
      <w:r>
        <w:t>Pick language</w:t>
      </w:r>
    </w:p>
    <w:p w14:paraId="4E0DDAA3" w14:textId="3D4E690F" w:rsidR="00104633" w:rsidRDefault="00104633" w:rsidP="00104633">
      <w:pPr>
        <w:pStyle w:val="ListParagraph"/>
        <w:numPr>
          <w:ilvl w:val="1"/>
          <w:numId w:val="12"/>
        </w:numPr>
      </w:pPr>
      <w:r>
        <w:t xml:space="preserve">Languages </w:t>
      </w:r>
      <w:r>
        <w:t>taught</w:t>
      </w:r>
      <w:r>
        <w:t xml:space="preserve"> in the program</w:t>
      </w:r>
    </w:p>
    <w:p w14:paraId="048987E5" w14:textId="77777777" w:rsidR="00104633" w:rsidRDefault="00104633" w:rsidP="00104633">
      <w:pPr>
        <w:pStyle w:val="ListParagraph"/>
        <w:numPr>
          <w:ilvl w:val="1"/>
          <w:numId w:val="12"/>
        </w:numPr>
      </w:pPr>
      <w:r>
        <w:t>One puzzle at a time</w:t>
      </w:r>
    </w:p>
    <w:p w14:paraId="2B2F0627" w14:textId="31320AC6" w:rsidR="00104633" w:rsidRDefault="00104633" w:rsidP="00104633">
      <w:pPr>
        <w:pStyle w:val="ListParagraph"/>
        <w:numPr>
          <w:ilvl w:val="1"/>
          <w:numId w:val="12"/>
        </w:numPr>
      </w:pPr>
      <w:r>
        <w:t>Can’t</w:t>
      </w:r>
      <w:r>
        <w:t xml:space="preserve"> access net puzzle until the previous one is completed</w:t>
      </w:r>
    </w:p>
    <w:p w14:paraId="460BD538" w14:textId="77777777" w:rsidR="00104633" w:rsidRDefault="00104633" w:rsidP="00104633">
      <w:pPr>
        <w:pStyle w:val="ListParagraph"/>
        <w:numPr>
          <w:ilvl w:val="1"/>
          <w:numId w:val="12"/>
        </w:numPr>
      </w:pPr>
      <w:r>
        <w:t>Define level of difficulty</w:t>
      </w:r>
    </w:p>
    <w:p w14:paraId="4EFF9105" w14:textId="77777777" w:rsidR="00104633" w:rsidRDefault="00104633" w:rsidP="00104633">
      <w:pPr>
        <w:pStyle w:val="ListParagraph"/>
        <w:numPr>
          <w:ilvl w:val="1"/>
          <w:numId w:val="12"/>
        </w:numPr>
      </w:pPr>
      <w:r>
        <w:t>Keep track of how many you’ve done</w:t>
      </w:r>
    </w:p>
    <w:p w14:paraId="3D6B5830" w14:textId="77777777" w:rsidR="00104633" w:rsidRDefault="00104633" w:rsidP="00104633">
      <w:pPr>
        <w:pStyle w:val="ListParagraph"/>
        <w:numPr>
          <w:ilvl w:val="1"/>
          <w:numId w:val="12"/>
        </w:numPr>
      </w:pPr>
      <w:r>
        <w:t>Make labs shorter and give an amount of these to do over the semester</w:t>
      </w:r>
    </w:p>
    <w:p w14:paraId="5A230E71" w14:textId="13AF803E" w:rsidR="00104633" w:rsidRDefault="00104633" w:rsidP="00104633">
      <w:pPr>
        <w:pStyle w:val="ListParagraph"/>
        <w:numPr>
          <w:ilvl w:val="1"/>
          <w:numId w:val="12"/>
        </w:numPr>
      </w:pPr>
      <w:r>
        <w:t xml:space="preserve">Online interactive way </w:t>
      </w:r>
      <w:r>
        <w:t>for</w:t>
      </w:r>
      <w:r>
        <w:t xml:space="preserve"> students to write code, have it </w:t>
      </w:r>
      <w:proofErr w:type="gramStart"/>
      <w:r>
        <w:t>go</w:t>
      </w:r>
      <w:proofErr w:type="gramEnd"/>
      <w:r>
        <w:t xml:space="preserve"> through test cases, and have levels</w:t>
      </w:r>
    </w:p>
    <w:p w14:paraId="5B335406" w14:textId="77777777" w:rsidR="00104633" w:rsidRDefault="00104633" w:rsidP="00104633"/>
    <w:p w14:paraId="3D6579D8" w14:textId="5B630D47" w:rsidR="00104633" w:rsidRDefault="00104633" w:rsidP="003B53E1"/>
    <w:p w14:paraId="4A007EAD" w14:textId="77777777" w:rsidR="005454FF" w:rsidRPr="003B53E1" w:rsidRDefault="005454FF" w:rsidP="003B53E1"/>
    <w:p w14:paraId="10089FF2" w14:textId="77777777" w:rsidR="00170F6A" w:rsidRDefault="00170F6A" w:rsidP="00170F6A">
      <w:pPr>
        <w:pStyle w:val="Heading1"/>
      </w:pPr>
      <w:r>
        <w:t>Decisions</w:t>
      </w:r>
    </w:p>
    <w:p w14:paraId="47550A02" w14:textId="5036CA5A" w:rsidR="00170F6A" w:rsidRDefault="00104633" w:rsidP="00EC5652">
      <w:pPr>
        <w:ind w:left="0"/>
      </w:pPr>
      <w:r>
        <w:t>No Decisions made</w:t>
      </w:r>
    </w:p>
    <w:p w14:paraId="246DCA11" w14:textId="77777777" w:rsidR="00170F6A" w:rsidRDefault="00170F6A" w:rsidP="00170F6A">
      <w:pPr>
        <w:pStyle w:val="Heading1"/>
      </w:pPr>
      <w:r>
        <w:t>Actions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542"/>
        <w:gridCol w:w="1020"/>
        <w:gridCol w:w="3002"/>
        <w:gridCol w:w="2732"/>
        <w:gridCol w:w="2601"/>
      </w:tblGrid>
      <w:tr w:rsidR="00EC5652" w14:paraId="4A75717F" w14:textId="77777777" w:rsidTr="00EC5652">
        <w:trPr>
          <w:trHeight w:val="572"/>
        </w:trPr>
        <w:tc>
          <w:tcPr>
            <w:tcW w:w="542" w:type="dxa"/>
          </w:tcPr>
          <w:p w14:paraId="22EDB1C3" w14:textId="77777777" w:rsidR="00EC5652" w:rsidRDefault="00EC5652" w:rsidP="00712D0A">
            <w:pPr>
              <w:ind w:left="0"/>
            </w:pPr>
            <w:r>
              <w:t>A1</w:t>
            </w:r>
          </w:p>
        </w:tc>
        <w:tc>
          <w:tcPr>
            <w:tcW w:w="983" w:type="dxa"/>
          </w:tcPr>
          <w:p w14:paraId="13C9598A" w14:textId="1585AEBE" w:rsidR="00EC5652" w:rsidRDefault="00104633" w:rsidP="00712D0A">
            <w:pPr>
              <w:ind w:left="0"/>
            </w:pPr>
            <w:r>
              <w:t>Brandon</w:t>
            </w:r>
          </w:p>
        </w:tc>
        <w:tc>
          <w:tcPr>
            <w:tcW w:w="3002" w:type="dxa"/>
          </w:tcPr>
          <w:p w14:paraId="2E7CB27D" w14:textId="1637230B" w:rsidR="00EC5652" w:rsidRDefault="00104633" w:rsidP="00712D0A">
            <w:pPr>
              <w:ind w:left="0"/>
            </w:pPr>
            <w:r>
              <w:t>Set up follow up meeting with client</w:t>
            </w:r>
          </w:p>
        </w:tc>
        <w:tc>
          <w:tcPr>
            <w:tcW w:w="2732" w:type="dxa"/>
          </w:tcPr>
          <w:p w14:paraId="00D83776" w14:textId="0169265E" w:rsidR="00EC5652" w:rsidRDefault="00104633" w:rsidP="00712D0A">
            <w:pPr>
              <w:ind w:left="0"/>
            </w:pPr>
            <w:r>
              <w:t>Open</w:t>
            </w:r>
          </w:p>
        </w:tc>
        <w:tc>
          <w:tcPr>
            <w:tcW w:w="2601" w:type="dxa"/>
          </w:tcPr>
          <w:p w14:paraId="01D45960" w14:textId="72F26147" w:rsidR="00EC5652" w:rsidRDefault="00104633" w:rsidP="00712D0A">
            <w:pPr>
              <w:ind w:left="0"/>
            </w:pPr>
            <w:r>
              <w:t>9/8/2024</w:t>
            </w:r>
          </w:p>
        </w:tc>
      </w:tr>
      <w:tr w:rsidR="000617A3" w14:paraId="3CAA743F" w14:textId="77777777" w:rsidTr="00EC5652">
        <w:trPr>
          <w:trHeight w:val="572"/>
        </w:trPr>
        <w:tc>
          <w:tcPr>
            <w:tcW w:w="542" w:type="dxa"/>
          </w:tcPr>
          <w:p w14:paraId="168FEE44" w14:textId="77777777" w:rsidR="000617A3" w:rsidRDefault="000617A3" w:rsidP="000617A3">
            <w:pPr>
              <w:ind w:left="0"/>
            </w:pPr>
            <w:r>
              <w:t>A2</w:t>
            </w:r>
          </w:p>
        </w:tc>
        <w:tc>
          <w:tcPr>
            <w:tcW w:w="983" w:type="dxa"/>
          </w:tcPr>
          <w:p w14:paraId="2AB458C2" w14:textId="69CCFC65" w:rsidR="000617A3" w:rsidRDefault="00104633" w:rsidP="000617A3">
            <w:pPr>
              <w:ind w:left="0"/>
            </w:pPr>
            <w:r>
              <w:t>Brandon</w:t>
            </w:r>
          </w:p>
        </w:tc>
        <w:tc>
          <w:tcPr>
            <w:tcW w:w="3002" w:type="dxa"/>
          </w:tcPr>
          <w:p w14:paraId="63BDCAD7" w14:textId="5FE581AD" w:rsidR="000617A3" w:rsidRDefault="00104633" w:rsidP="000617A3">
            <w:pPr>
              <w:ind w:left="0"/>
            </w:pPr>
            <w:r>
              <w:t>Decide which project to choose</w:t>
            </w:r>
          </w:p>
        </w:tc>
        <w:tc>
          <w:tcPr>
            <w:tcW w:w="2732" w:type="dxa"/>
          </w:tcPr>
          <w:p w14:paraId="031B7513" w14:textId="0991B236" w:rsidR="000617A3" w:rsidRDefault="00104633" w:rsidP="000617A3">
            <w:pPr>
              <w:ind w:left="0"/>
            </w:pPr>
            <w:r>
              <w:t>Open</w:t>
            </w:r>
          </w:p>
        </w:tc>
        <w:tc>
          <w:tcPr>
            <w:tcW w:w="2601" w:type="dxa"/>
          </w:tcPr>
          <w:p w14:paraId="4F66FAA5" w14:textId="4350F673" w:rsidR="000617A3" w:rsidRDefault="00104633" w:rsidP="000617A3">
            <w:pPr>
              <w:ind w:left="0"/>
            </w:pPr>
            <w:r>
              <w:t>9/8/2024</w:t>
            </w:r>
          </w:p>
        </w:tc>
      </w:tr>
      <w:tr w:rsidR="00104633" w14:paraId="7BF95D7F" w14:textId="77777777" w:rsidTr="00EC5652">
        <w:trPr>
          <w:trHeight w:val="572"/>
        </w:trPr>
        <w:tc>
          <w:tcPr>
            <w:tcW w:w="542" w:type="dxa"/>
          </w:tcPr>
          <w:p w14:paraId="202E9D2F" w14:textId="0BE99690" w:rsidR="00104633" w:rsidRDefault="00104633" w:rsidP="000617A3">
            <w:pPr>
              <w:ind w:left="0"/>
            </w:pPr>
            <w:r>
              <w:t>A3</w:t>
            </w:r>
          </w:p>
        </w:tc>
        <w:tc>
          <w:tcPr>
            <w:tcW w:w="983" w:type="dxa"/>
          </w:tcPr>
          <w:p w14:paraId="3750C84D" w14:textId="5429CE84" w:rsidR="00104633" w:rsidRDefault="00104633" w:rsidP="000617A3">
            <w:pPr>
              <w:ind w:left="0"/>
            </w:pPr>
            <w:r>
              <w:t>Brandon</w:t>
            </w:r>
          </w:p>
        </w:tc>
        <w:tc>
          <w:tcPr>
            <w:tcW w:w="3002" w:type="dxa"/>
          </w:tcPr>
          <w:p w14:paraId="3120FC9A" w14:textId="7F2B74D2" w:rsidR="00104633" w:rsidRDefault="00104633" w:rsidP="000617A3">
            <w:pPr>
              <w:ind w:left="0"/>
            </w:pPr>
            <w:r>
              <w:t>Set up meeting with client to go in depth on requirements</w:t>
            </w:r>
          </w:p>
        </w:tc>
        <w:tc>
          <w:tcPr>
            <w:tcW w:w="2732" w:type="dxa"/>
          </w:tcPr>
          <w:p w14:paraId="5987767C" w14:textId="403BD2A7" w:rsidR="00104633" w:rsidRDefault="00104633" w:rsidP="000617A3">
            <w:pPr>
              <w:ind w:left="0"/>
            </w:pPr>
            <w:r>
              <w:t>Open</w:t>
            </w:r>
          </w:p>
        </w:tc>
        <w:tc>
          <w:tcPr>
            <w:tcW w:w="2601" w:type="dxa"/>
          </w:tcPr>
          <w:p w14:paraId="3CD96B62" w14:textId="520D3260" w:rsidR="00104633" w:rsidRDefault="00104633" w:rsidP="000617A3">
            <w:pPr>
              <w:ind w:left="0"/>
            </w:pPr>
            <w:r>
              <w:t>9/8/2024</w:t>
            </w:r>
          </w:p>
        </w:tc>
      </w:tr>
      <w:tr w:rsidR="00104633" w14:paraId="45CE65C8" w14:textId="77777777" w:rsidTr="00EC5652">
        <w:trPr>
          <w:trHeight w:val="572"/>
        </w:trPr>
        <w:tc>
          <w:tcPr>
            <w:tcW w:w="542" w:type="dxa"/>
          </w:tcPr>
          <w:p w14:paraId="78F9090C" w14:textId="5FEB6BA2" w:rsidR="00104633" w:rsidRDefault="00104633" w:rsidP="000617A3">
            <w:pPr>
              <w:ind w:left="0"/>
            </w:pPr>
            <w:r>
              <w:lastRenderedPageBreak/>
              <w:t>A4</w:t>
            </w:r>
          </w:p>
        </w:tc>
        <w:tc>
          <w:tcPr>
            <w:tcW w:w="983" w:type="dxa"/>
          </w:tcPr>
          <w:p w14:paraId="04DD0534" w14:textId="3F4AD769" w:rsidR="00104633" w:rsidRDefault="00104633" w:rsidP="000617A3">
            <w:pPr>
              <w:ind w:left="0"/>
            </w:pPr>
            <w:r>
              <w:t>Brandon</w:t>
            </w:r>
          </w:p>
        </w:tc>
        <w:tc>
          <w:tcPr>
            <w:tcW w:w="3002" w:type="dxa"/>
          </w:tcPr>
          <w:p w14:paraId="2E1D4879" w14:textId="3FC44F8E" w:rsidR="00104633" w:rsidRDefault="00104633" w:rsidP="000617A3">
            <w:pPr>
              <w:ind w:left="0"/>
            </w:pPr>
            <w:r>
              <w:t>Make inception deck for the chosen project</w:t>
            </w:r>
          </w:p>
        </w:tc>
        <w:tc>
          <w:tcPr>
            <w:tcW w:w="2732" w:type="dxa"/>
          </w:tcPr>
          <w:p w14:paraId="347226B8" w14:textId="2BB6E2E9" w:rsidR="00104633" w:rsidRDefault="00104633" w:rsidP="000617A3">
            <w:pPr>
              <w:ind w:left="0"/>
            </w:pPr>
            <w:r>
              <w:t>Open</w:t>
            </w:r>
          </w:p>
        </w:tc>
        <w:tc>
          <w:tcPr>
            <w:tcW w:w="2601" w:type="dxa"/>
          </w:tcPr>
          <w:p w14:paraId="1A4435BD" w14:textId="222BDC17" w:rsidR="00104633" w:rsidRDefault="00104633" w:rsidP="000617A3">
            <w:pPr>
              <w:ind w:left="0"/>
            </w:pPr>
            <w:r>
              <w:t>9/8/2024</w:t>
            </w:r>
          </w:p>
        </w:tc>
      </w:tr>
      <w:tr w:rsidR="005F419F" w14:paraId="6B75FEF4" w14:textId="77777777" w:rsidTr="00EC5652">
        <w:trPr>
          <w:trHeight w:val="572"/>
        </w:trPr>
        <w:tc>
          <w:tcPr>
            <w:tcW w:w="542" w:type="dxa"/>
          </w:tcPr>
          <w:p w14:paraId="4B1406C6" w14:textId="53492A5A" w:rsidR="005F419F" w:rsidRDefault="005F419F" w:rsidP="000617A3">
            <w:pPr>
              <w:ind w:left="0"/>
            </w:pPr>
            <w:r>
              <w:t>A5</w:t>
            </w:r>
          </w:p>
        </w:tc>
        <w:tc>
          <w:tcPr>
            <w:tcW w:w="983" w:type="dxa"/>
          </w:tcPr>
          <w:p w14:paraId="5A54BFC2" w14:textId="3E52B210" w:rsidR="005F419F" w:rsidRDefault="005F419F" w:rsidP="000617A3">
            <w:pPr>
              <w:ind w:left="0"/>
            </w:pPr>
            <w:r>
              <w:t>Brandon</w:t>
            </w:r>
          </w:p>
        </w:tc>
        <w:tc>
          <w:tcPr>
            <w:tcW w:w="3002" w:type="dxa"/>
          </w:tcPr>
          <w:p w14:paraId="004D498D" w14:textId="2B6C479C" w:rsidR="005F419F" w:rsidRDefault="005F419F" w:rsidP="000617A3">
            <w:pPr>
              <w:ind w:left="0"/>
            </w:pPr>
            <w:r>
              <w:t>Decide what technologies to use for the project</w:t>
            </w:r>
          </w:p>
        </w:tc>
        <w:tc>
          <w:tcPr>
            <w:tcW w:w="2732" w:type="dxa"/>
          </w:tcPr>
          <w:p w14:paraId="300B520F" w14:textId="6359F7F8" w:rsidR="005F419F" w:rsidRDefault="005F419F" w:rsidP="000617A3">
            <w:pPr>
              <w:ind w:left="0"/>
            </w:pPr>
            <w:r>
              <w:t>Open</w:t>
            </w:r>
          </w:p>
        </w:tc>
        <w:tc>
          <w:tcPr>
            <w:tcW w:w="2601" w:type="dxa"/>
          </w:tcPr>
          <w:p w14:paraId="3D57C6E4" w14:textId="0D8AC2FB" w:rsidR="005F419F" w:rsidRDefault="005F419F" w:rsidP="000617A3">
            <w:pPr>
              <w:ind w:left="0"/>
            </w:pPr>
            <w:r>
              <w:t>9/8/2024</w:t>
            </w:r>
          </w:p>
        </w:tc>
      </w:tr>
    </w:tbl>
    <w:p w14:paraId="723A595E" w14:textId="77777777" w:rsidR="00170F6A" w:rsidRDefault="00170F6A" w:rsidP="00170F6A"/>
    <w:p w14:paraId="43836C1A" w14:textId="77777777" w:rsidR="008B260C" w:rsidRDefault="008B260C" w:rsidP="008B260C">
      <w:pPr>
        <w:pStyle w:val="Heading1"/>
      </w:pPr>
      <w:r>
        <w:t>Follow up and next steps</w:t>
      </w:r>
    </w:p>
    <w:p w14:paraId="23D6EC27" w14:textId="27E26602" w:rsidR="008B260C" w:rsidRDefault="005F419F" w:rsidP="00170F6A">
      <w:r>
        <w:t>The team will have to follow up with the client and set up a couple of meetings to discuss the following information:</w:t>
      </w:r>
    </w:p>
    <w:p w14:paraId="70EFB3AE" w14:textId="161B261C" w:rsidR="005F419F" w:rsidRDefault="005F419F" w:rsidP="005F419F">
      <w:pPr>
        <w:pStyle w:val="ListParagraph"/>
        <w:numPr>
          <w:ilvl w:val="0"/>
          <w:numId w:val="13"/>
        </w:numPr>
      </w:pPr>
      <w:r>
        <w:t>Decide which project to choose</w:t>
      </w:r>
    </w:p>
    <w:p w14:paraId="369F4B32" w14:textId="13FCC43D" w:rsidR="005F419F" w:rsidRDefault="005F419F" w:rsidP="005F419F">
      <w:pPr>
        <w:pStyle w:val="ListParagraph"/>
        <w:numPr>
          <w:ilvl w:val="0"/>
          <w:numId w:val="13"/>
        </w:numPr>
      </w:pPr>
      <w:r>
        <w:t>More in depth information on the project’s requirements</w:t>
      </w:r>
    </w:p>
    <w:p w14:paraId="330DF671" w14:textId="4FC20B48" w:rsidR="005F419F" w:rsidRDefault="005F419F" w:rsidP="005F419F">
      <w:pPr>
        <w:pStyle w:val="ListParagraph"/>
        <w:numPr>
          <w:ilvl w:val="0"/>
          <w:numId w:val="13"/>
        </w:numPr>
      </w:pPr>
      <w:r>
        <w:t>Decide what technologies to use for the project</w:t>
      </w:r>
    </w:p>
    <w:p w14:paraId="3ACEF663" w14:textId="25D0E8E8" w:rsidR="005F419F" w:rsidRPr="00170F6A" w:rsidRDefault="005F419F" w:rsidP="005F419F">
      <w:r>
        <w:t xml:space="preserve">Following this the team will have to make an inception deck for the chosen project, and then set up the proper tools for the </w:t>
      </w:r>
      <w:proofErr w:type="gramStart"/>
      <w:r>
        <w:t>projects</w:t>
      </w:r>
      <w:proofErr w:type="gramEnd"/>
      <w:r>
        <w:t xml:space="preserve"> development operations.</w:t>
      </w:r>
    </w:p>
    <w:sectPr w:rsidR="005F419F" w:rsidRPr="00170F6A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E1E11" w14:textId="77777777" w:rsidR="000621A9" w:rsidRDefault="000621A9">
      <w:r>
        <w:separator/>
      </w:r>
    </w:p>
    <w:p w14:paraId="23345BAD" w14:textId="77777777" w:rsidR="000621A9" w:rsidRDefault="000621A9"/>
    <w:p w14:paraId="2AADCC19" w14:textId="77777777" w:rsidR="000621A9" w:rsidRDefault="000621A9"/>
  </w:endnote>
  <w:endnote w:type="continuationSeparator" w:id="0">
    <w:p w14:paraId="6A2F520E" w14:textId="77777777" w:rsidR="000621A9" w:rsidRDefault="000621A9">
      <w:r>
        <w:continuationSeparator/>
      </w:r>
    </w:p>
    <w:p w14:paraId="346BCE16" w14:textId="77777777" w:rsidR="000621A9" w:rsidRDefault="000621A9"/>
    <w:p w14:paraId="26CDE428" w14:textId="77777777" w:rsidR="000621A9" w:rsidRDefault="000621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C2890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F192A" w14:textId="77777777" w:rsidR="000621A9" w:rsidRDefault="000621A9">
      <w:r>
        <w:separator/>
      </w:r>
    </w:p>
    <w:p w14:paraId="43950C77" w14:textId="77777777" w:rsidR="000621A9" w:rsidRDefault="000621A9"/>
    <w:p w14:paraId="480C1183" w14:textId="77777777" w:rsidR="000621A9" w:rsidRDefault="000621A9"/>
  </w:footnote>
  <w:footnote w:type="continuationSeparator" w:id="0">
    <w:p w14:paraId="738B1A9A" w14:textId="77777777" w:rsidR="000621A9" w:rsidRDefault="000621A9">
      <w:r>
        <w:continuationSeparator/>
      </w:r>
    </w:p>
    <w:p w14:paraId="3A887464" w14:textId="77777777" w:rsidR="000621A9" w:rsidRDefault="000621A9"/>
    <w:p w14:paraId="1FE5F047" w14:textId="77777777" w:rsidR="000621A9" w:rsidRDefault="000621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B827EA"/>
    <w:multiLevelType w:val="hybridMultilevel"/>
    <w:tmpl w:val="101A2C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D19DB"/>
    <w:multiLevelType w:val="hybridMultilevel"/>
    <w:tmpl w:val="B4FA7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8D14D9"/>
    <w:multiLevelType w:val="hybridMultilevel"/>
    <w:tmpl w:val="F2BCDC2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613054281">
    <w:abstractNumId w:val="9"/>
  </w:num>
  <w:num w:numId="2" w16cid:durableId="459417620">
    <w:abstractNumId w:val="7"/>
  </w:num>
  <w:num w:numId="3" w16cid:durableId="1747996789">
    <w:abstractNumId w:val="6"/>
  </w:num>
  <w:num w:numId="4" w16cid:durableId="482281517">
    <w:abstractNumId w:val="5"/>
  </w:num>
  <w:num w:numId="5" w16cid:durableId="1449470694">
    <w:abstractNumId w:val="4"/>
  </w:num>
  <w:num w:numId="6" w16cid:durableId="992224570">
    <w:abstractNumId w:val="8"/>
  </w:num>
  <w:num w:numId="7" w16cid:durableId="1930115035">
    <w:abstractNumId w:val="3"/>
  </w:num>
  <w:num w:numId="8" w16cid:durableId="585580653">
    <w:abstractNumId w:val="2"/>
  </w:num>
  <w:num w:numId="9" w16cid:durableId="996693137">
    <w:abstractNumId w:val="1"/>
  </w:num>
  <w:num w:numId="10" w16cid:durableId="490946386">
    <w:abstractNumId w:val="0"/>
  </w:num>
  <w:num w:numId="11" w16cid:durableId="1050542581">
    <w:abstractNumId w:val="11"/>
  </w:num>
  <w:num w:numId="12" w16cid:durableId="1774206774">
    <w:abstractNumId w:val="12"/>
  </w:num>
  <w:num w:numId="13" w16cid:durableId="1994406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4C"/>
    <w:rsid w:val="000076D5"/>
    <w:rsid w:val="000617A3"/>
    <w:rsid w:val="000621A9"/>
    <w:rsid w:val="00104633"/>
    <w:rsid w:val="00170F6A"/>
    <w:rsid w:val="001B1500"/>
    <w:rsid w:val="002C2B2F"/>
    <w:rsid w:val="003B53E1"/>
    <w:rsid w:val="00420E4C"/>
    <w:rsid w:val="005454FF"/>
    <w:rsid w:val="005F419F"/>
    <w:rsid w:val="0069252B"/>
    <w:rsid w:val="00770F23"/>
    <w:rsid w:val="008B14EC"/>
    <w:rsid w:val="008B260C"/>
    <w:rsid w:val="00907FCF"/>
    <w:rsid w:val="00A42BDF"/>
    <w:rsid w:val="00A542D4"/>
    <w:rsid w:val="00A7386C"/>
    <w:rsid w:val="00AC0247"/>
    <w:rsid w:val="00D3020B"/>
    <w:rsid w:val="00D851F4"/>
    <w:rsid w:val="00DE215D"/>
    <w:rsid w:val="00E10634"/>
    <w:rsid w:val="00E22DEB"/>
    <w:rsid w:val="00E23379"/>
    <w:rsid w:val="00E367E1"/>
    <w:rsid w:val="00E858BA"/>
    <w:rsid w:val="00EC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376F60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10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0E122DB16C437FB277537B2CC1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DC0B-F4F1-4E92-8BE3-7AD31CDF17AF}"/>
      </w:docPartPr>
      <w:docPartBody>
        <w:p w:rsidR="00D603C0" w:rsidRDefault="004108F0">
          <w:pPr>
            <w:pStyle w:val="160E122DB16C437FB277537B2CC13771"/>
          </w:pPr>
          <w:r>
            <w:t>[Meeting Title]</w:t>
          </w:r>
        </w:p>
      </w:docPartBody>
    </w:docPart>
    <w:docPart>
      <w:docPartPr>
        <w:name w:val="6DB98272EAC3454F983A0CEC99362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7525C-E88A-4ECA-810F-2D4D7B503025}"/>
      </w:docPartPr>
      <w:docPartBody>
        <w:p w:rsidR="00D603C0" w:rsidRDefault="004108F0">
          <w:pPr>
            <w:pStyle w:val="6DB98272EAC3454F983A0CEC99362FF8"/>
          </w:pPr>
          <w:r>
            <w:rPr>
              <w:rStyle w:val="SubtleEmphasis"/>
            </w:rP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1"/>
    <w:rsid w:val="002C2B2F"/>
    <w:rsid w:val="004108F0"/>
    <w:rsid w:val="00673365"/>
    <w:rsid w:val="007A3103"/>
    <w:rsid w:val="007B7F4C"/>
    <w:rsid w:val="00A414A1"/>
    <w:rsid w:val="00BC6AC5"/>
    <w:rsid w:val="00CD5708"/>
    <w:rsid w:val="00D6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E122DB16C437FB277537B2CC13771">
    <w:name w:val="160E122DB16C437FB277537B2CC13771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6DB98272EAC3454F983A0CEC99362FF8">
    <w:name w:val="6DB98272EAC3454F983A0CEC99362FF8"/>
  </w:style>
  <w:style w:type="paragraph" w:customStyle="1" w:styleId="5A0577C9FE9541988FA79E7D89655B03">
    <w:name w:val="5A0577C9FE9541988FA79E7D89655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Brandon Rouleau</cp:lastModifiedBy>
  <cp:revision>2</cp:revision>
  <dcterms:created xsi:type="dcterms:W3CDTF">2024-09-09T03:07:00Z</dcterms:created>
  <dcterms:modified xsi:type="dcterms:W3CDTF">2024-09-09T03:07:00Z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